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FDF0" w14:textId="77777777" w:rsidR="00000000" w:rsidRDefault="00B73ED3">
      <w:r>
        <w:rPr>
          <w:noProof/>
        </w:rPr>
        <w:drawing>
          <wp:inline distT="0" distB="0" distL="0" distR="0" wp14:anchorId="4354DE4C" wp14:editId="29E0E2ED">
            <wp:extent cx="17739360" cy="860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0" cy="86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C2B9" w14:textId="77777777" w:rsidR="00000000" w:rsidRDefault="00B73ED3"/>
    <w:p w14:paraId="26C3E137" w14:textId="77777777" w:rsidR="00000000" w:rsidRDefault="00B73ED3">
      <w:r>
        <w:rPr>
          <w:noProof/>
        </w:rPr>
        <w:drawing>
          <wp:inline distT="0" distB="0" distL="0" distR="0" wp14:anchorId="336E655B" wp14:editId="2D3323EF">
            <wp:extent cx="11003280" cy="1790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32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C2B0" w14:textId="77777777" w:rsidR="00000000" w:rsidRDefault="00B73ED3"/>
    <w:p w14:paraId="7C70AD41" w14:textId="77777777" w:rsidR="00000000" w:rsidRDefault="00B73ED3">
      <w:r>
        <w:rPr>
          <w:noProof/>
        </w:rPr>
        <w:drawing>
          <wp:inline distT="0" distB="0" distL="0" distR="0" wp14:anchorId="1DF6536E" wp14:editId="0DEB6101">
            <wp:extent cx="17853660" cy="604266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36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9638" w14:textId="77777777" w:rsidR="00000000" w:rsidRDefault="00B73ED3"/>
    <w:p w14:paraId="4996A2B5" w14:textId="77777777" w:rsidR="00000000" w:rsidRDefault="00B73ED3">
      <w:r>
        <w:rPr>
          <w:noProof/>
        </w:rPr>
        <w:drawing>
          <wp:inline distT="0" distB="0" distL="0" distR="0" wp14:anchorId="19F52621" wp14:editId="6CC46D64">
            <wp:extent cx="17442180" cy="7970520"/>
            <wp:effectExtent l="0" t="0" r="762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18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D4B8" w14:textId="77777777" w:rsidR="00000000" w:rsidRDefault="00B73ED3"/>
    <w:p w14:paraId="42A95DF3" w14:textId="77777777" w:rsidR="00000000" w:rsidRDefault="00B73ED3">
      <w:r>
        <w:rPr>
          <w:noProof/>
        </w:rPr>
        <w:drawing>
          <wp:inline distT="0" distB="0" distL="0" distR="0" wp14:anchorId="46A59861" wp14:editId="59D38F3D">
            <wp:extent cx="5775960" cy="883920"/>
            <wp:effectExtent l="0" t="0" r="0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1B93" w14:textId="77777777" w:rsidR="00000000" w:rsidRDefault="00B73ED3">
      <w:pPr>
        <w:rPr>
          <w:noProof/>
        </w:rPr>
      </w:pPr>
    </w:p>
    <w:p w14:paraId="11DCD09D" w14:textId="77777777" w:rsidR="00000000" w:rsidRDefault="00B73ED3">
      <w:r>
        <w:rPr>
          <w:noProof/>
        </w:rPr>
        <w:drawing>
          <wp:inline distT="0" distB="0" distL="0" distR="0" wp14:anchorId="242AF45F" wp14:editId="1EEDB8DB">
            <wp:extent cx="12595860" cy="2933700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58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D466" w14:textId="77777777" w:rsidR="00000000" w:rsidRDefault="00B73ED3">
      <w:r>
        <w:rPr>
          <w:noProof/>
        </w:rPr>
        <w:drawing>
          <wp:inline distT="0" distB="0" distL="0" distR="0" wp14:anchorId="20D962F5" wp14:editId="4EB609B9">
            <wp:extent cx="17701260" cy="7505700"/>
            <wp:effectExtent l="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26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4432" w14:textId="77777777" w:rsidR="00B73ED3" w:rsidRDefault="00B73ED3"/>
    <w:sectPr w:rsidR="00B7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F0"/>
    <w:rsid w:val="007357F0"/>
    <w:rsid w:val="00B7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2D4CB"/>
  <w15:chartTrackingRefBased/>
  <w15:docId w15:val="{23FEFBB0-4A86-4E19-A785-C5C1D5DD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Gastelum</dc:creator>
  <cp:keywords/>
  <dc:description/>
  <cp:lastModifiedBy>James Gastelum</cp:lastModifiedBy>
  <cp:revision>2</cp:revision>
  <dcterms:created xsi:type="dcterms:W3CDTF">2021-03-12T23:48:00Z</dcterms:created>
  <dcterms:modified xsi:type="dcterms:W3CDTF">2021-03-12T23:48:00Z</dcterms:modified>
</cp:coreProperties>
</file>